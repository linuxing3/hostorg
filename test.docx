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外交粗仿宋"/>
          <w:lang w:eastAsia="zh-CN"/>
        </w:rPr>
      </w:pPr>
      <w:bookmarkStart w:id="0" w:name="name"/>
      <w:bookmarkEnd w:id="0"/>
      <w:bookmarkStart w:id="1" w:name="title"/>
      <w:bookmarkEnd w:id="1"/>
      <w:bookmarkStart w:id="2" w:name="_GoBack"/>
      <w:bookmarkEnd w:id="2"/>
      <w:r>
        <w:rPr>
          <w:rFonts w:hint="eastAsia"/>
          <w:lang w:eastAsia="zh-CN"/>
        </w:rPr>
        <w:t>this is my titlethis is my name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外交粗仿宋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84C196D"/>
    <w:rsid w:val="159650DF"/>
    <w:rsid w:val="1E782A8F"/>
    <w:rsid w:val="38602BD2"/>
    <w:rsid w:val="484C196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640" w:firstLineChars="200"/>
      <w:jc w:val="both"/>
    </w:pPr>
    <w:rPr>
      <w:rFonts w:ascii="Times New Roman" w:hAnsi="Times New Roman" w:eastAsia="外交粗仿宋" w:cs="Times New Roman"/>
      <w:kern w:val="2"/>
      <w:sz w:val="3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2021-01-05T20:34:00Z</dcterms:created>
  <dc:creator>wjb</dc:creator>
  <cp:lastModifiedBy>wjb</cp:lastModifiedBy>
  <dcterms:modified xsi:type="dcterms:W3CDTF">2021-01-05T20:38:47Z</dcterms:modified>
  <dc:title>this is my titlethis is my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